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5786C" w14:textId="77777777" w:rsidR="0050263A" w:rsidRPr="00263776" w:rsidRDefault="0050263A" w:rsidP="0050263A">
      <w:pPr>
        <w:tabs>
          <w:tab w:val="right" w:pos="10611"/>
        </w:tabs>
        <w:spacing w:after="120"/>
        <w:jc w:val="center"/>
        <w:rPr>
          <w:rFonts w:ascii="Times New Roman" w:hAnsi="Times New Roman"/>
          <w:b/>
          <w:bCs/>
          <w:sz w:val="28"/>
          <w:szCs w:val="28"/>
        </w:rPr>
      </w:pPr>
      <w:r w:rsidRPr="00263776">
        <w:rPr>
          <w:rFonts w:ascii="Times New Roman" w:hAnsi="Times New Roman"/>
          <w:b/>
          <w:bCs/>
          <w:sz w:val="28"/>
          <w:szCs w:val="28"/>
        </w:rPr>
        <w:t xml:space="preserve">PHIẾU </w:t>
      </w:r>
      <w:r w:rsidR="00E85E38">
        <w:rPr>
          <w:rFonts w:ascii="Times New Roman" w:hAnsi="Times New Roman"/>
          <w:b/>
          <w:bCs/>
          <w:sz w:val="28"/>
          <w:szCs w:val="28"/>
        </w:rPr>
        <w:t>T</w:t>
      </w:r>
      <w:r w:rsidR="00DA0434">
        <w:rPr>
          <w:rFonts w:ascii="Times New Roman" w:hAnsi="Times New Roman"/>
          <w:b/>
          <w:bCs/>
          <w:sz w:val="28"/>
          <w:szCs w:val="28"/>
        </w:rPr>
        <w:t xml:space="preserve">HỰC HIỆN </w:t>
      </w:r>
      <w:r w:rsidRPr="00263776">
        <w:rPr>
          <w:rFonts w:ascii="Times New Roman" w:hAnsi="Times New Roman"/>
          <w:b/>
          <w:bCs/>
          <w:sz w:val="28"/>
          <w:szCs w:val="28"/>
        </w:rPr>
        <w:t xml:space="preserve">SAO LƯU </w:t>
      </w:r>
      <w:r w:rsidR="00AE39D6">
        <w:rPr>
          <w:rFonts w:ascii="Times New Roman" w:hAnsi="Times New Roman"/>
          <w:b/>
          <w:bCs/>
          <w:sz w:val="28"/>
          <w:szCs w:val="28"/>
        </w:rPr>
        <w:t xml:space="preserve">CƠ SỞ </w:t>
      </w:r>
      <w:r w:rsidRPr="00263776">
        <w:rPr>
          <w:rFonts w:ascii="Times New Roman" w:hAnsi="Times New Roman"/>
          <w:b/>
          <w:bCs/>
          <w:sz w:val="28"/>
          <w:szCs w:val="28"/>
        </w:rPr>
        <w:t>DỮ LIỆU</w:t>
      </w:r>
      <w:r w:rsidR="00DA0434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="006842C4" w:rsidRPr="00E86249">
        <w:rPr>
          <w:rFonts w:ascii="Times New Roman" w:hAnsi="Times New Roman"/>
          <w:b/>
          <w:bCs/>
          <w:color w:val="auto"/>
          <w:sz w:val="28"/>
          <w:szCs w:val="28"/>
        </w:rPr>
        <w:t>TÊN DỰ ÁN</w:t>
      </w:r>
      <w:r w:rsidR="00DA0434">
        <w:rPr>
          <w:rFonts w:ascii="Times New Roman" w:hAnsi="Times New Roman"/>
          <w:b/>
          <w:bCs/>
          <w:sz w:val="28"/>
          <w:szCs w:val="28"/>
        </w:rPr>
        <w:t xml:space="preserve">: </w:t>
      </w:r>
      <w:sdt>
        <w:sdtPr>
          <w:rPr>
            <w:rFonts w:ascii="Times New Roman" w:hAnsi="Times New Roman"/>
            <w:b/>
            <w:bCs/>
            <w:sz w:val="28"/>
            <w:szCs w:val="28"/>
          </w:rPr>
          <w:alias w:val="TenDuAn"/>
          <w:tag w:val="TenDuAn"/>
          <w:id w:val="1091440964"/>
          <w:placeholder>
            <w:docPart w:val="DefaultPlaceholder_-1854013440"/>
          </w:placeholder>
        </w:sdtPr>
        <w:sdtEndPr/>
        <w:sdtContent>
          <w:r w:rsidR="004450B8">
            <w:rPr>
              <w:rFonts w:ascii="Times New Roman" w:hAnsi="Times New Roman"/>
              <w:b/>
              <w:bCs/>
              <w:noProof/>
              <w:sz w:val="28"/>
              <w:szCs w:val="28"/>
            </w:rPr>
            <w:t>TenDuAn</w:t>
          </w:r>
        </w:sdtContent>
      </w:sdt>
    </w:p>
    <w:tbl>
      <w:tblPr>
        <w:tblW w:w="15120" w:type="dxa"/>
        <w:tblInd w:w="109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801"/>
        <w:gridCol w:w="1386"/>
        <w:gridCol w:w="2446"/>
        <w:gridCol w:w="3330"/>
        <w:gridCol w:w="1405"/>
        <w:gridCol w:w="1660"/>
        <w:gridCol w:w="1278"/>
      </w:tblGrid>
      <w:tr w:rsidR="00AB2E22" w:rsidRPr="00D30657" w14:paraId="603259EA" w14:textId="77777777" w:rsidTr="00AB2E22">
        <w:trPr>
          <w:cantSplit/>
        </w:trPr>
        <w:tc>
          <w:tcPr>
            <w:tcW w:w="74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42E43" w14:textId="5BA93F72" w:rsidR="00AB2E22" w:rsidRDefault="00AB2E22" w:rsidP="00AB2E22">
            <w:pPr>
              <w:jc w:val="left"/>
              <w:rPr>
                <w:rFonts w:ascii="Times New Roman" w:hAnsi="Times New Roman"/>
                <w:bCs/>
                <w:sz w:val="26"/>
                <w:szCs w:val="26"/>
              </w:rPr>
            </w:pPr>
            <w:r w:rsidRPr="00AE39D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Quản trị </w:t>
            </w:r>
            <w:proofErr w:type="spellStart"/>
            <w:r w:rsidRPr="00AE39D6">
              <w:rPr>
                <w:rFonts w:ascii="Times New Roman" w:hAnsi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AE39D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</w:t>
            </w:r>
            <w:sdt>
              <w:sdtPr>
                <w:rPr>
                  <w:rFonts w:ascii="Times New Roman" w:hAnsi="Times New Roman"/>
                  <w:b/>
                  <w:bCs/>
                  <w:sz w:val="26"/>
                  <w:szCs w:val="26"/>
                </w:rPr>
                <w:alias w:val="NguoiTao"/>
                <w:tag w:val="NguoiTao"/>
                <w:id w:val="-1524541906"/>
                <w:placeholder>
                  <w:docPart w:val="AA1908FB85B847018ECFF5C4671FF6C0"/>
                </w:placeholder>
              </w:sdtPr>
              <w:sdtContent>
                <w:r>
                  <w:rPr>
                    <w:rFonts w:ascii="Times New Roman" w:hAnsi="Times New Roman"/>
                    <w:b/>
                    <w:bCs/>
                    <w:noProof/>
                    <w:sz w:val="26"/>
                    <w:szCs w:val="26"/>
                  </w:rPr>
                  <w:t>NguoiTao</w:t>
                </w:r>
              </w:sdtContent>
            </w:sdt>
          </w:p>
        </w:tc>
        <w:tc>
          <w:tcPr>
            <w:tcW w:w="7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12E2" w14:textId="138C46ED" w:rsidR="00AB2E22" w:rsidRPr="00657FD1" w:rsidRDefault="00AB2E22" w:rsidP="00AB2E22">
            <w:pPr>
              <w:jc w:val="left"/>
              <w:rPr>
                <w:rFonts w:ascii="Times New Roman" w:hAnsi="Times New Roman"/>
                <w:bCs/>
                <w:sz w:val="26"/>
                <w:szCs w:val="26"/>
              </w:rPr>
            </w:pPr>
            <w:r w:rsidRPr="001A7C71">
              <w:rPr>
                <w:rFonts w:ascii="Times New Roman" w:hAnsi="Times New Roman"/>
                <w:bCs/>
                <w:sz w:val="26"/>
                <w:szCs w:val="26"/>
              </w:rPr>
              <w:t>Ngày thực hiện: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sdt>
              <w:sdtPr>
                <w:rPr>
                  <w:rFonts w:ascii="Times New Roman" w:hAnsi="Times New Roman"/>
                  <w:bCs/>
                  <w:noProof/>
                  <w:sz w:val="26"/>
                  <w:szCs w:val="26"/>
                </w:rPr>
                <w:alias w:val="TuNgayDenNgay"/>
                <w:tag w:val="TuNgayDenNgay"/>
                <w:id w:val="-951313271"/>
                <w:placeholder>
                  <w:docPart w:val="8124003BC36541839ECE7530AE73B6A9"/>
                </w:placeholder>
                <w:text/>
              </w:sdtPr>
              <w:sdtContent>
                <w:r w:rsidRPr="001D7858">
                  <w:rPr>
                    <w:rFonts w:ascii="Times New Roman" w:hAnsi="Times New Roman"/>
                    <w:bCs/>
                    <w:noProof/>
                    <w:sz w:val="26"/>
                    <w:szCs w:val="26"/>
                  </w:rPr>
                  <w:t>TuNgayDenNgay</w:t>
                </w:r>
              </w:sdtContent>
            </w:sdt>
          </w:p>
        </w:tc>
      </w:tr>
      <w:tr w:rsidR="00AB2E22" w:rsidRPr="00D30657" w14:paraId="1A8A010A" w14:textId="77777777" w:rsidTr="000E6284">
        <w:trPr>
          <w:cantSplit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01F7" w14:textId="77777777" w:rsidR="00AB2E22" w:rsidRDefault="00AB2E22" w:rsidP="00AB2E22">
            <w:pPr>
              <w:jc w:val="center"/>
              <w:rPr>
                <w:rFonts w:ascii="Times New Roman" w:hAnsi="Times New Roman"/>
                <w:b/>
                <w:bCs/>
                <w:sz w:val="16"/>
                <w:szCs w:val="26"/>
              </w:rPr>
            </w:pPr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>Thời điểm thực hiện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</w:t>
            </w:r>
            <w:r w:rsidRPr="00DA0434">
              <w:rPr>
                <w:rFonts w:ascii="Times New Roman" w:hAnsi="Times New Roman"/>
                <w:b/>
                <w:bCs/>
                <w:sz w:val="16"/>
                <w:szCs w:val="26"/>
              </w:rPr>
              <w:t>DD/MM/YY</w:t>
            </w:r>
            <w:r>
              <w:rPr>
                <w:rFonts w:ascii="Times New Roman" w:hAnsi="Times New Roman"/>
                <w:b/>
                <w:bCs/>
                <w:sz w:val="16"/>
                <w:szCs w:val="26"/>
              </w:rPr>
              <w:t>YY</w:t>
            </w:r>
          </w:p>
          <w:p w14:paraId="17CE510D" w14:textId="77777777" w:rsidR="00AB2E22" w:rsidRDefault="00AB2E22" w:rsidP="00AB2E2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A0434">
              <w:rPr>
                <w:rFonts w:ascii="Times New Roman" w:hAnsi="Times New Roman"/>
                <w:b/>
                <w:bCs/>
                <w:sz w:val="16"/>
                <w:szCs w:val="26"/>
              </w:rPr>
              <w:t>HH:MM</w:t>
            </w:r>
            <w:r>
              <w:rPr>
                <w:rFonts w:ascii="Times New Roman" w:hAnsi="Times New Roman"/>
                <w:b/>
                <w:bCs/>
                <w:sz w:val="16"/>
                <w:szCs w:val="26"/>
              </w:rPr>
              <w:t>)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1DFD" w14:textId="77777777" w:rsidR="00AB2E22" w:rsidRPr="00DA0434" w:rsidRDefault="00AB2E22" w:rsidP="00AB2E22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>Phương</w:t>
            </w:r>
            <w:proofErr w:type="spellEnd"/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 xml:space="preserve"> thức </w:t>
            </w:r>
            <w:proofErr w:type="spellStart"/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>sao</w:t>
            </w:r>
            <w:proofErr w:type="spellEnd"/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 xml:space="preserve"> lưu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</w:t>
            </w:r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>Full, từng phần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4A94" w14:textId="77777777" w:rsidR="00AB2E22" w:rsidRPr="00657FD1" w:rsidRDefault="00AB2E22" w:rsidP="00AB2E22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57FD1">
              <w:rPr>
                <w:rFonts w:ascii="Times New Roman" w:hAnsi="Times New Roman"/>
                <w:bCs/>
                <w:sz w:val="26"/>
                <w:szCs w:val="26"/>
              </w:rPr>
              <w:t xml:space="preserve">Loại </w:t>
            </w:r>
            <w:proofErr w:type="spellStart"/>
            <w:r w:rsidRPr="00657FD1">
              <w:rPr>
                <w:rFonts w:ascii="Times New Roman" w:hAnsi="Times New Roman"/>
                <w:bCs/>
                <w:sz w:val="26"/>
                <w:szCs w:val="26"/>
              </w:rPr>
              <w:t>sao</w:t>
            </w:r>
            <w:proofErr w:type="spellEnd"/>
            <w:r w:rsidRPr="00657FD1">
              <w:rPr>
                <w:rFonts w:ascii="Times New Roman" w:hAnsi="Times New Roman"/>
                <w:bCs/>
                <w:sz w:val="26"/>
                <w:szCs w:val="26"/>
              </w:rPr>
              <w:t xml:space="preserve"> lưu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(0: tự động; 1: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công)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0D72C" w14:textId="77777777" w:rsidR="00AB2E22" w:rsidRPr="00657FD1" w:rsidRDefault="00AB2E22" w:rsidP="00AB2E22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Giải pháp và công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thực hiện (Có thể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đính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kèm file)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90CC" w14:textId="77777777" w:rsidR="00AB2E22" w:rsidRDefault="00AB2E22" w:rsidP="00AB2E22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Ví trí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lưu</w:t>
            </w:r>
          </w:p>
          <w:p w14:paraId="19FEA579" w14:textId="77777777" w:rsidR="00AB2E22" w:rsidRPr="00657FD1" w:rsidRDefault="00AB2E22" w:rsidP="00AB2E22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chỉ và tên máy và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dẫn đặt bảng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ED1BF" w14:textId="77777777" w:rsidR="00AB2E22" w:rsidRPr="00657FD1" w:rsidRDefault="00AB2E22" w:rsidP="00AB2E22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Tổng dung lượng (M</w:t>
            </w:r>
            <w:r w:rsidRPr="00657FD1">
              <w:rPr>
                <w:rFonts w:ascii="Times New Roman" w:hAnsi="Times New Roman"/>
                <w:bCs/>
                <w:sz w:val="26"/>
                <w:szCs w:val="26"/>
              </w:rPr>
              <w:t>B)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16E79" w14:textId="77777777" w:rsidR="00AB2E22" w:rsidRDefault="00AB2E22" w:rsidP="00AB2E22">
            <w:pPr>
              <w:jc w:val="center"/>
              <w:rPr>
                <w:rFonts w:ascii="Times New Roman" w:hAnsi="Times New Roman"/>
                <w:b/>
                <w:bCs/>
                <w:sz w:val="16"/>
                <w:szCs w:val="26"/>
              </w:rPr>
            </w:pPr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>Thời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điểm kết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</w:t>
            </w:r>
            <w:r w:rsidRPr="00DA0434">
              <w:rPr>
                <w:rFonts w:ascii="Times New Roman" w:hAnsi="Times New Roman"/>
                <w:b/>
                <w:bCs/>
                <w:sz w:val="16"/>
                <w:szCs w:val="26"/>
              </w:rPr>
              <w:t>DD/MM/YY</w:t>
            </w:r>
            <w:r>
              <w:rPr>
                <w:rFonts w:ascii="Times New Roman" w:hAnsi="Times New Roman"/>
                <w:b/>
                <w:bCs/>
                <w:sz w:val="16"/>
                <w:szCs w:val="26"/>
              </w:rPr>
              <w:t>Y</w:t>
            </w:r>
          </w:p>
          <w:p w14:paraId="4AD7C284" w14:textId="77777777" w:rsidR="00AB2E22" w:rsidRPr="00657FD1" w:rsidRDefault="00AB2E22" w:rsidP="00AB2E22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A0434">
              <w:rPr>
                <w:rFonts w:ascii="Times New Roman" w:hAnsi="Times New Roman"/>
                <w:b/>
                <w:bCs/>
                <w:sz w:val="16"/>
                <w:szCs w:val="26"/>
              </w:rPr>
              <w:t>HH:MM</w:t>
            </w:r>
            <w:r>
              <w:rPr>
                <w:rFonts w:ascii="Times New Roman" w:hAnsi="Times New Roman"/>
                <w:b/>
                <w:bCs/>
                <w:sz w:val="16"/>
                <w:szCs w:val="26"/>
              </w:rPr>
              <w:t>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2263" w14:textId="77777777" w:rsidR="00AB2E22" w:rsidRDefault="00AB2E22" w:rsidP="00AB2E2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57FD1">
              <w:rPr>
                <w:rFonts w:ascii="Times New Roman" w:hAnsi="Times New Roman"/>
                <w:bCs/>
                <w:sz w:val="26"/>
                <w:szCs w:val="26"/>
              </w:rPr>
              <w:t>Kết quả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thực hiện</w:t>
            </w:r>
          </w:p>
        </w:tc>
      </w:tr>
    </w:tbl>
    <w:p w14:paraId="6F7B1C50" w14:textId="77777777" w:rsidR="0050263A" w:rsidRDefault="0050263A" w:rsidP="00F7637A">
      <w:pPr>
        <w:tabs>
          <w:tab w:val="right" w:pos="10611"/>
        </w:tabs>
        <w:spacing w:after="120"/>
        <w:rPr>
          <w:rFonts w:ascii="Times New Roman" w:hAnsi="Times New Roman"/>
          <w:b/>
          <w:bCs/>
          <w:sz w:val="44"/>
          <w:szCs w:val="28"/>
        </w:rPr>
      </w:pPr>
    </w:p>
    <w:sectPr w:rsidR="0050263A" w:rsidSect="00E85E38">
      <w:headerReference w:type="default" r:id="rId12"/>
      <w:footerReference w:type="default" r:id="rId13"/>
      <w:pgSz w:w="16840" w:h="11907" w:orient="landscape" w:code="9"/>
      <w:pgMar w:top="720" w:right="0" w:bottom="720" w:left="0" w:header="288" w:footer="288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AAED9" w14:textId="77777777" w:rsidR="00652F31" w:rsidRDefault="00652F31">
      <w:r>
        <w:separator/>
      </w:r>
    </w:p>
  </w:endnote>
  <w:endnote w:type="continuationSeparator" w:id="0">
    <w:p w14:paraId="236C390E" w14:textId="77777777" w:rsidR="00652F31" w:rsidRDefault="0065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70BDC" w14:textId="77777777" w:rsidR="00A265D0" w:rsidRPr="00D95AB7" w:rsidRDefault="00A265D0" w:rsidP="00524469">
    <w:pPr>
      <w:pBdr>
        <w:top w:val="single" w:sz="4" w:space="1" w:color="auto"/>
      </w:pBdr>
      <w:tabs>
        <w:tab w:val="left" w:pos="2160"/>
        <w:tab w:val="left" w:pos="5940"/>
        <w:tab w:val="left" w:pos="7020"/>
      </w:tabs>
      <w:ind w:firstLine="540"/>
      <w:jc w:val="center"/>
      <w:rPr>
        <w:rFonts w:ascii="Times New Roman" w:hAnsi="Times New Roman"/>
        <w:b/>
        <w:sz w:val="20"/>
      </w:rPr>
    </w:pPr>
    <w:r w:rsidRPr="00D95AB7">
      <w:rPr>
        <w:rFonts w:ascii="Times New Roman" w:hAnsi="Times New Roman"/>
        <w:sz w:val="20"/>
      </w:rPr>
      <w:t>Trang:</w:t>
    </w:r>
    <w:r w:rsidRPr="00D95AB7">
      <w:rPr>
        <w:rFonts w:ascii="Times New Roman" w:hAnsi="Times New Roman"/>
        <w:sz w:val="20"/>
      </w:rPr>
      <w:fldChar w:fldCharType="begin"/>
    </w:r>
    <w:r w:rsidRPr="00D95AB7">
      <w:rPr>
        <w:rFonts w:ascii="Times New Roman" w:hAnsi="Times New Roman"/>
        <w:sz w:val="20"/>
      </w:rPr>
      <w:instrText xml:space="preserve"> PAGE   \* MERGEFORMAT </w:instrText>
    </w:r>
    <w:r w:rsidRPr="00D95AB7">
      <w:rPr>
        <w:rFonts w:ascii="Times New Roman" w:hAnsi="Times New Roman"/>
        <w:sz w:val="20"/>
      </w:rPr>
      <w:fldChar w:fldCharType="separate"/>
    </w:r>
    <w:r w:rsidR="006E7CAF">
      <w:rPr>
        <w:rFonts w:ascii="Times New Roman" w:hAnsi="Times New Roman"/>
        <w:noProof/>
        <w:sz w:val="20"/>
      </w:rPr>
      <w:t>1</w:t>
    </w:r>
    <w:r w:rsidRPr="00D95AB7">
      <w:rPr>
        <w:rFonts w:ascii="Times New Roman" w:hAnsi="Times New Roman"/>
        <w:sz w:val="20"/>
      </w:rPr>
      <w:fldChar w:fldCharType="end"/>
    </w:r>
  </w:p>
  <w:p w14:paraId="265EC11A" w14:textId="77777777" w:rsidR="00A265D0" w:rsidRDefault="00A265D0" w:rsidP="00A265D0">
    <w:pPr>
      <w:pStyle w:val="Footer"/>
      <w:ind w:firstLine="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CDFEE" w14:textId="77777777" w:rsidR="00652F31" w:rsidRDefault="00652F31">
      <w:r>
        <w:separator/>
      </w:r>
    </w:p>
  </w:footnote>
  <w:footnote w:type="continuationSeparator" w:id="0">
    <w:p w14:paraId="646773FB" w14:textId="77777777" w:rsidR="00652F31" w:rsidRDefault="00652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4" w:space="0" w:color="auto"/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28"/>
      <w:gridCol w:w="12384"/>
    </w:tblGrid>
    <w:tr w:rsidR="001E6C5D" w:rsidRPr="00217711" w14:paraId="47507F5B" w14:textId="77777777" w:rsidTr="00722D7E">
      <w:trPr>
        <w:jc w:val="center"/>
      </w:trPr>
      <w:tc>
        <w:tcPr>
          <w:tcW w:w="1728" w:type="dxa"/>
        </w:tcPr>
        <w:p w14:paraId="396FA908" w14:textId="77777777" w:rsidR="001E6C5D" w:rsidRPr="00217711" w:rsidRDefault="00137A88" w:rsidP="00E379EE">
          <w:pPr>
            <w:jc w:val="center"/>
            <w:rPr>
              <w:rFonts w:ascii="Times New Roman" w:hAnsi="Times New Roman"/>
              <w:sz w:val="26"/>
              <w:szCs w:val="26"/>
            </w:rPr>
          </w:pPr>
          <w:r>
            <w:rPr>
              <w:rFonts w:cs="Arial"/>
              <w:noProof/>
              <w:szCs w:val="18"/>
            </w:rPr>
            <w:drawing>
              <wp:inline distT="0" distB="0" distL="0" distR="0" wp14:anchorId="2C8B2D08" wp14:editId="724B5ED9">
                <wp:extent cx="666750" cy="771525"/>
                <wp:effectExtent l="0" t="0" r="0" b="0"/>
                <wp:docPr id="1" name="Picture 1" descr="Lo go SPC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go SPC 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84" w:type="dxa"/>
        </w:tcPr>
        <w:p w14:paraId="0BB467C9" w14:textId="77777777" w:rsidR="00D26731" w:rsidRDefault="00D26731" w:rsidP="00D26731">
          <w:pPr>
            <w:jc w:val="right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CÔNG TY CÔNG NGHỆ THÔNG TIN ĐIỆN LỰC MIỀN NAM</w:t>
          </w:r>
        </w:p>
        <w:p w14:paraId="22FE2F43" w14:textId="77777777" w:rsidR="00D26731" w:rsidRDefault="00D26731" w:rsidP="00D26731">
          <w:pPr>
            <w:jc w:val="right"/>
            <w:rPr>
              <w:rFonts w:ascii="Times New Roman" w:hAnsi="Times New Roman"/>
              <w:sz w:val="20"/>
            </w:rPr>
          </w:pPr>
          <w:proofErr w:type="spellStart"/>
          <w:r>
            <w:rPr>
              <w:rFonts w:ascii="Times New Roman" w:hAnsi="Times New Roman"/>
              <w:sz w:val="20"/>
            </w:rPr>
            <w:t>Tầng</w:t>
          </w:r>
          <w:proofErr w:type="spellEnd"/>
          <w:r>
            <w:rPr>
              <w:rFonts w:ascii="Times New Roman" w:hAnsi="Times New Roman"/>
              <w:sz w:val="20"/>
            </w:rPr>
            <w:t xml:space="preserve"> 10, </w:t>
          </w:r>
          <w:proofErr w:type="spellStart"/>
          <w:r>
            <w:rPr>
              <w:rFonts w:ascii="Times New Roman" w:hAnsi="Times New Roman"/>
              <w:sz w:val="20"/>
            </w:rPr>
            <w:t>toà</w:t>
          </w:r>
          <w:proofErr w:type="spellEnd"/>
          <w:r>
            <w:rPr>
              <w:rFonts w:ascii="Times New Roman" w:hAnsi="Times New Roman"/>
              <w:sz w:val="20"/>
            </w:rPr>
            <w:t xml:space="preserve"> nhà EVN SPC, số 16 </w:t>
          </w:r>
          <w:proofErr w:type="spellStart"/>
          <w:r>
            <w:rPr>
              <w:rFonts w:ascii="Times New Roman" w:hAnsi="Times New Roman"/>
              <w:sz w:val="20"/>
            </w:rPr>
            <w:t>Âu</w:t>
          </w:r>
          <w:proofErr w:type="spellEnd"/>
          <w:r>
            <w:rPr>
              <w:rFonts w:ascii="Times New Roman" w:hAnsi="Times New Roman"/>
              <w:sz w:val="20"/>
            </w:rPr>
            <w:t xml:space="preserve"> Cơ, </w:t>
          </w:r>
          <w:proofErr w:type="spellStart"/>
          <w:proofErr w:type="gramStart"/>
          <w:r>
            <w:rPr>
              <w:rFonts w:ascii="Times New Roman" w:hAnsi="Times New Roman"/>
              <w:sz w:val="20"/>
            </w:rPr>
            <w:t>P.Tân</w:t>
          </w:r>
          <w:proofErr w:type="spellEnd"/>
          <w:proofErr w:type="gramEnd"/>
          <w:r>
            <w:rPr>
              <w:rFonts w:ascii="Times New Roman" w:hAnsi="Times New Roman"/>
              <w:sz w:val="20"/>
            </w:rPr>
            <w:t xml:space="preserve"> Sơn </w:t>
          </w:r>
          <w:proofErr w:type="spellStart"/>
          <w:r>
            <w:rPr>
              <w:rFonts w:ascii="Times New Roman" w:hAnsi="Times New Roman"/>
              <w:sz w:val="20"/>
            </w:rPr>
            <w:t>Nhì</w:t>
          </w:r>
          <w:proofErr w:type="spellEnd"/>
          <w:r>
            <w:rPr>
              <w:rFonts w:ascii="Times New Roman" w:hAnsi="Times New Roman"/>
              <w:sz w:val="20"/>
            </w:rPr>
            <w:t xml:space="preserve">, </w:t>
          </w:r>
          <w:proofErr w:type="spellStart"/>
          <w:r>
            <w:rPr>
              <w:rFonts w:ascii="Times New Roman" w:hAnsi="Times New Roman"/>
              <w:sz w:val="20"/>
            </w:rPr>
            <w:t>Q.Tân</w:t>
          </w:r>
          <w:proofErr w:type="spellEnd"/>
          <w:r>
            <w:rPr>
              <w:rFonts w:ascii="Times New Roman" w:hAnsi="Times New Roman"/>
              <w:sz w:val="20"/>
            </w:rPr>
            <w:t xml:space="preserve"> </w:t>
          </w:r>
          <w:proofErr w:type="spellStart"/>
          <w:r>
            <w:rPr>
              <w:rFonts w:ascii="Times New Roman" w:hAnsi="Times New Roman"/>
              <w:sz w:val="20"/>
            </w:rPr>
            <w:t>Phú</w:t>
          </w:r>
          <w:proofErr w:type="spellEnd"/>
          <w:r>
            <w:rPr>
              <w:rFonts w:ascii="Times New Roman" w:hAnsi="Times New Roman"/>
              <w:sz w:val="20"/>
            </w:rPr>
            <w:t>, TP.HCM</w:t>
          </w:r>
        </w:p>
        <w:p w14:paraId="0C67DB62" w14:textId="77777777" w:rsidR="00D26731" w:rsidRDefault="00D26731" w:rsidP="00D26731">
          <w:pPr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Tel: 0</w:t>
          </w:r>
          <w:r w:rsidR="006E7CAF">
            <w:rPr>
              <w:rFonts w:ascii="Times New Roman" w:hAnsi="Times New Roman"/>
              <w:sz w:val="20"/>
            </w:rPr>
            <w:t>2</w:t>
          </w:r>
          <w:r>
            <w:rPr>
              <w:rFonts w:ascii="Times New Roman" w:hAnsi="Times New Roman"/>
              <w:sz w:val="20"/>
            </w:rPr>
            <w:t>8.22200220 - Fax: 0</w:t>
          </w:r>
          <w:r w:rsidR="006E7CAF">
            <w:rPr>
              <w:rFonts w:ascii="Times New Roman" w:hAnsi="Times New Roman"/>
              <w:sz w:val="20"/>
            </w:rPr>
            <w:t>2</w:t>
          </w:r>
          <w:r>
            <w:rPr>
              <w:rFonts w:ascii="Times New Roman" w:hAnsi="Times New Roman"/>
              <w:sz w:val="20"/>
            </w:rPr>
            <w:t xml:space="preserve">8.38109868  </w:t>
          </w:r>
        </w:p>
        <w:p w14:paraId="0758015E" w14:textId="77777777" w:rsidR="001E6C5D" w:rsidRPr="00205AA4" w:rsidRDefault="001E6C5D" w:rsidP="00120134">
          <w:pPr>
            <w:jc w:val="right"/>
            <w:rPr>
              <w:rFonts w:ascii="Times New Roman" w:hAnsi="Times New Roman"/>
              <w:sz w:val="20"/>
            </w:rPr>
          </w:pPr>
          <w:r w:rsidRPr="00205AA4">
            <w:rPr>
              <w:rFonts w:ascii="Times New Roman" w:hAnsi="Times New Roman"/>
              <w:sz w:val="20"/>
            </w:rPr>
            <w:t xml:space="preserve">Email: </w:t>
          </w:r>
          <w:hyperlink r:id="rId2" w:history="1">
            <w:r w:rsidRPr="00205AA4">
              <w:rPr>
                <w:rStyle w:val="Hyperlink"/>
                <w:rFonts w:ascii="Times New Roman" w:hAnsi="Times New Roman"/>
                <w:sz w:val="20"/>
              </w:rPr>
              <w:t>it@evnspc.vn</w:t>
            </w:r>
          </w:hyperlink>
          <w:r w:rsidRPr="00205AA4">
            <w:rPr>
              <w:rFonts w:ascii="Times New Roman" w:hAnsi="Times New Roman"/>
              <w:sz w:val="20"/>
            </w:rPr>
            <w:t xml:space="preserve">  Website: </w:t>
          </w:r>
          <w:hyperlink r:id="rId3" w:history="1">
            <w:r w:rsidRPr="00205AA4">
              <w:rPr>
                <w:rStyle w:val="Hyperlink"/>
                <w:rFonts w:ascii="Times New Roman" w:hAnsi="Times New Roman"/>
                <w:sz w:val="20"/>
              </w:rPr>
              <w:t>www.it.evnspc.vn</w:t>
            </w:r>
          </w:hyperlink>
          <w:r w:rsidRPr="00205AA4">
            <w:rPr>
              <w:rFonts w:ascii="Times New Roman" w:hAnsi="Times New Roman"/>
              <w:sz w:val="20"/>
            </w:rPr>
            <w:t xml:space="preserve"> </w:t>
          </w:r>
        </w:p>
        <w:p w14:paraId="5639208E" w14:textId="77777777" w:rsidR="001E6C5D" w:rsidRPr="00205AA4" w:rsidRDefault="001E6C5D" w:rsidP="00120134">
          <w:pPr>
            <w:jc w:val="right"/>
            <w:rPr>
              <w:rFonts w:ascii="Times New Roman" w:hAnsi="Times New Roman"/>
              <w:b/>
              <w:sz w:val="20"/>
            </w:rPr>
          </w:pPr>
          <w:r w:rsidRPr="00205AA4">
            <w:rPr>
              <w:rFonts w:ascii="Times New Roman" w:hAnsi="Times New Roman"/>
              <w:b/>
              <w:sz w:val="20"/>
            </w:rPr>
            <w:t>ISO 9001:20</w:t>
          </w:r>
          <w:r w:rsidR="006E7CAF">
            <w:rPr>
              <w:rFonts w:ascii="Times New Roman" w:hAnsi="Times New Roman"/>
              <w:b/>
              <w:sz w:val="20"/>
            </w:rPr>
            <w:t>15</w:t>
          </w:r>
        </w:p>
        <w:p w14:paraId="68A2C445" w14:textId="77777777" w:rsidR="001E6C5D" w:rsidRPr="00205AA4" w:rsidRDefault="001E6C5D" w:rsidP="006E7CAF">
          <w:pPr>
            <w:pBdr>
              <w:top w:val="dashSmallGap" w:sz="4" w:space="1" w:color="auto"/>
            </w:pBdr>
            <w:ind w:left="2839"/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                                        </w:t>
          </w:r>
          <w:r w:rsidR="00A84B4C">
            <w:rPr>
              <w:rFonts w:ascii="Times New Roman" w:hAnsi="Times New Roman"/>
              <w:sz w:val="20"/>
            </w:rPr>
            <w:t xml:space="preserve">                                            </w:t>
          </w:r>
          <w:proofErr w:type="spellStart"/>
          <w:r w:rsidRPr="00205AA4">
            <w:rPr>
              <w:rFonts w:ascii="Times New Roman" w:hAnsi="Times New Roman"/>
              <w:sz w:val="20"/>
            </w:rPr>
            <w:t>SốVB</w:t>
          </w:r>
          <w:proofErr w:type="spellEnd"/>
          <w:r w:rsidRPr="00205AA4">
            <w:rPr>
              <w:rFonts w:ascii="Times New Roman" w:hAnsi="Times New Roman"/>
              <w:sz w:val="20"/>
            </w:rPr>
            <w:t xml:space="preserve">: </w:t>
          </w:r>
          <w:r>
            <w:rPr>
              <w:rFonts w:ascii="Times New Roman" w:hAnsi="Times New Roman"/>
              <w:sz w:val="20"/>
            </w:rPr>
            <w:t>EVN</w:t>
          </w:r>
          <w:r w:rsidR="00722D7E">
            <w:rPr>
              <w:rFonts w:ascii="Times New Roman" w:hAnsi="Times New Roman"/>
              <w:sz w:val="20"/>
            </w:rPr>
            <w:t xml:space="preserve"> </w:t>
          </w:r>
          <w:r>
            <w:rPr>
              <w:rFonts w:ascii="Times New Roman" w:hAnsi="Times New Roman"/>
              <w:sz w:val="20"/>
            </w:rPr>
            <w:t>SPC</w:t>
          </w:r>
          <w:r w:rsidRPr="00205AA4">
            <w:rPr>
              <w:rFonts w:ascii="Times New Roman" w:hAnsi="Times New Roman"/>
              <w:sz w:val="20"/>
            </w:rPr>
            <w:t>.IT/</w:t>
          </w:r>
          <w:r w:rsidR="00AD79FA">
            <w:rPr>
              <w:rFonts w:ascii="Times New Roman" w:hAnsi="Times New Roman"/>
              <w:sz w:val="20"/>
            </w:rPr>
            <w:t>BM.</w:t>
          </w:r>
          <w:r>
            <w:rPr>
              <w:rFonts w:ascii="Times New Roman" w:hAnsi="Times New Roman"/>
              <w:sz w:val="20"/>
            </w:rPr>
            <w:t>QT</w:t>
          </w:r>
          <w:r w:rsidR="00722D7E">
            <w:rPr>
              <w:rFonts w:ascii="Times New Roman" w:hAnsi="Times New Roman"/>
              <w:sz w:val="20"/>
            </w:rPr>
            <w:t>.</w:t>
          </w:r>
          <w:r>
            <w:rPr>
              <w:rFonts w:ascii="Times New Roman" w:hAnsi="Times New Roman"/>
              <w:sz w:val="20"/>
            </w:rPr>
            <w:t>22.</w:t>
          </w:r>
          <w:r w:rsidR="00A84B4C">
            <w:rPr>
              <w:rFonts w:ascii="Times New Roman" w:hAnsi="Times New Roman"/>
              <w:sz w:val="20"/>
            </w:rPr>
            <w:t>12</w:t>
          </w:r>
          <w:r w:rsidR="006842C4">
            <w:rPr>
              <w:rFonts w:ascii="Times New Roman" w:hAnsi="Times New Roman"/>
              <w:sz w:val="20"/>
            </w:rPr>
            <w:t>; LBH: 1</w:t>
          </w:r>
          <w:r w:rsidR="006E7CAF">
            <w:rPr>
              <w:rFonts w:ascii="Times New Roman" w:hAnsi="Times New Roman"/>
              <w:sz w:val="20"/>
            </w:rPr>
            <w:t>3</w:t>
          </w:r>
        </w:p>
      </w:tc>
    </w:tr>
  </w:tbl>
  <w:p w14:paraId="76329C4C" w14:textId="77777777" w:rsidR="00857C66" w:rsidRDefault="00857C66" w:rsidP="0032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6538"/>
    <w:multiLevelType w:val="hybridMultilevel"/>
    <w:tmpl w:val="AA0050D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60AE7"/>
    <w:multiLevelType w:val="hybridMultilevel"/>
    <w:tmpl w:val="F38A9ABA"/>
    <w:lvl w:ilvl="0" w:tplc="04090007">
      <w:start w:val="1"/>
      <w:numFmt w:val="bullet"/>
      <w:lvlText w:val="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420"/>
        </w:tabs>
        <w:ind w:left="9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860"/>
        </w:tabs>
        <w:ind w:left="10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580"/>
        </w:tabs>
        <w:ind w:left="11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300"/>
        </w:tabs>
        <w:ind w:left="12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8"/>
    <w:rsid w:val="000022BE"/>
    <w:rsid w:val="00013A3B"/>
    <w:rsid w:val="0002008E"/>
    <w:rsid w:val="0003074B"/>
    <w:rsid w:val="00073DFD"/>
    <w:rsid w:val="000A0E10"/>
    <w:rsid w:val="000B03C0"/>
    <w:rsid w:val="000B0DCF"/>
    <w:rsid w:val="000C13D0"/>
    <w:rsid w:val="000C4014"/>
    <w:rsid w:val="000C6A79"/>
    <w:rsid w:val="000D07E2"/>
    <w:rsid w:val="000D27D0"/>
    <w:rsid w:val="000E3485"/>
    <w:rsid w:val="000E6284"/>
    <w:rsid w:val="000F0055"/>
    <w:rsid w:val="00105F07"/>
    <w:rsid w:val="00120134"/>
    <w:rsid w:val="00130AB7"/>
    <w:rsid w:val="00137A88"/>
    <w:rsid w:val="00140E0B"/>
    <w:rsid w:val="00141BA0"/>
    <w:rsid w:val="00147648"/>
    <w:rsid w:val="00154E14"/>
    <w:rsid w:val="001550DF"/>
    <w:rsid w:val="0018775C"/>
    <w:rsid w:val="001A7C71"/>
    <w:rsid w:val="001D09D1"/>
    <w:rsid w:val="001E6C5D"/>
    <w:rsid w:val="0021681C"/>
    <w:rsid w:val="0023024A"/>
    <w:rsid w:val="00235CCE"/>
    <w:rsid w:val="00246914"/>
    <w:rsid w:val="00252193"/>
    <w:rsid w:val="002628D1"/>
    <w:rsid w:val="00263776"/>
    <w:rsid w:val="002878D2"/>
    <w:rsid w:val="00292120"/>
    <w:rsid w:val="002A21F9"/>
    <w:rsid w:val="002A2CC3"/>
    <w:rsid w:val="002A61EE"/>
    <w:rsid w:val="002A7962"/>
    <w:rsid w:val="002C2703"/>
    <w:rsid w:val="002C5F5E"/>
    <w:rsid w:val="002D112E"/>
    <w:rsid w:val="002E27E5"/>
    <w:rsid w:val="00316750"/>
    <w:rsid w:val="00325270"/>
    <w:rsid w:val="003266B4"/>
    <w:rsid w:val="00335EF0"/>
    <w:rsid w:val="00341BDA"/>
    <w:rsid w:val="00344EEF"/>
    <w:rsid w:val="00346961"/>
    <w:rsid w:val="00362F57"/>
    <w:rsid w:val="003639B1"/>
    <w:rsid w:val="003775C8"/>
    <w:rsid w:val="00396EAE"/>
    <w:rsid w:val="003A3123"/>
    <w:rsid w:val="003B7C34"/>
    <w:rsid w:val="003C6815"/>
    <w:rsid w:val="003F6193"/>
    <w:rsid w:val="00406068"/>
    <w:rsid w:val="00423B0F"/>
    <w:rsid w:val="00423DD8"/>
    <w:rsid w:val="00424D17"/>
    <w:rsid w:val="0042678E"/>
    <w:rsid w:val="004450B8"/>
    <w:rsid w:val="004673F8"/>
    <w:rsid w:val="00470BF4"/>
    <w:rsid w:val="00475740"/>
    <w:rsid w:val="00493E91"/>
    <w:rsid w:val="00494E7D"/>
    <w:rsid w:val="00497A91"/>
    <w:rsid w:val="004B61E5"/>
    <w:rsid w:val="004C0D55"/>
    <w:rsid w:val="004C39C1"/>
    <w:rsid w:val="0050263A"/>
    <w:rsid w:val="005050D5"/>
    <w:rsid w:val="0050748E"/>
    <w:rsid w:val="005074B3"/>
    <w:rsid w:val="0051029F"/>
    <w:rsid w:val="00515B96"/>
    <w:rsid w:val="00515D3D"/>
    <w:rsid w:val="00516523"/>
    <w:rsid w:val="00521173"/>
    <w:rsid w:val="00521E9A"/>
    <w:rsid w:val="00524469"/>
    <w:rsid w:val="00545D2F"/>
    <w:rsid w:val="005520AD"/>
    <w:rsid w:val="005549CA"/>
    <w:rsid w:val="0057411C"/>
    <w:rsid w:val="00575D8A"/>
    <w:rsid w:val="005804DB"/>
    <w:rsid w:val="005A168F"/>
    <w:rsid w:val="005A3DD2"/>
    <w:rsid w:val="005A5D18"/>
    <w:rsid w:val="005A6A18"/>
    <w:rsid w:val="005C3A7F"/>
    <w:rsid w:val="005D1690"/>
    <w:rsid w:val="005D4308"/>
    <w:rsid w:val="005D6D64"/>
    <w:rsid w:val="005D7956"/>
    <w:rsid w:val="005E4331"/>
    <w:rsid w:val="005F4467"/>
    <w:rsid w:val="006227C5"/>
    <w:rsid w:val="0064085D"/>
    <w:rsid w:val="00650480"/>
    <w:rsid w:val="00652B8D"/>
    <w:rsid w:val="00652F31"/>
    <w:rsid w:val="00655455"/>
    <w:rsid w:val="00657FD1"/>
    <w:rsid w:val="00660D70"/>
    <w:rsid w:val="00662769"/>
    <w:rsid w:val="0068104F"/>
    <w:rsid w:val="00683F90"/>
    <w:rsid w:val="006842C4"/>
    <w:rsid w:val="00687B97"/>
    <w:rsid w:val="00690B1F"/>
    <w:rsid w:val="006A1F40"/>
    <w:rsid w:val="006A4BAF"/>
    <w:rsid w:val="006C71EC"/>
    <w:rsid w:val="006D0916"/>
    <w:rsid w:val="006D2F00"/>
    <w:rsid w:val="006D3775"/>
    <w:rsid w:val="006D4900"/>
    <w:rsid w:val="006E7CAF"/>
    <w:rsid w:val="006F767F"/>
    <w:rsid w:val="007040BF"/>
    <w:rsid w:val="00722D7E"/>
    <w:rsid w:val="007338DB"/>
    <w:rsid w:val="00740839"/>
    <w:rsid w:val="007505F5"/>
    <w:rsid w:val="00764368"/>
    <w:rsid w:val="0076659F"/>
    <w:rsid w:val="00767DBC"/>
    <w:rsid w:val="00773850"/>
    <w:rsid w:val="007741EC"/>
    <w:rsid w:val="00784E3B"/>
    <w:rsid w:val="0079669E"/>
    <w:rsid w:val="007A6C00"/>
    <w:rsid w:val="007B1BCA"/>
    <w:rsid w:val="007B2706"/>
    <w:rsid w:val="007B3741"/>
    <w:rsid w:val="007B686E"/>
    <w:rsid w:val="007D76A7"/>
    <w:rsid w:val="007E082B"/>
    <w:rsid w:val="00806FD8"/>
    <w:rsid w:val="00812276"/>
    <w:rsid w:val="008205DE"/>
    <w:rsid w:val="00822CC5"/>
    <w:rsid w:val="00830495"/>
    <w:rsid w:val="0083372E"/>
    <w:rsid w:val="008475E1"/>
    <w:rsid w:val="00847770"/>
    <w:rsid w:val="00854FCF"/>
    <w:rsid w:val="0085593A"/>
    <w:rsid w:val="00857C66"/>
    <w:rsid w:val="00862119"/>
    <w:rsid w:val="00865D20"/>
    <w:rsid w:val="008676DB"/>
    <w:rsid w:val="00875E33"/>
    <w:rsid w:val="008872B8"/>
    <w:rsid w:val="008B4341"/>
    <w:rsid w:val="009042B2"/>
    <w:rsid w:val="009162DD"/>
    <w:rsid w:val="00936E30"/>
    <w:rsid w:val="009464C9"/>
    <w:rsid w:val="00946BAC"/>
    <w:rsid w:val="00960441"/>
    <w:rsid w:val="0096294F"/>
    <w:rsid w:val="00964FE7"/>
    <w:rsid w:val="00976790"/>
    <w:rsid w:val="00977AA2"/>
    <w:rsid w:val="00977CA3"/>
    <w:rsid w:val="00996947"/>
    <w:rsid w:val="009A65BB"/>
    <w:rsid w:val="009E72F1"/>
    <w:rsid w:val="009F423D"/>
    <w:rsid w:val="00A145E9"/>
    <w:rsid w:val="00A1697F"/>
    <w:rsid w:val="00A210DA"/>
    <w:rsid w:val="00A21DE1"/>
    <w:rsid w:val="00A265D0"/>
    <w:rsid w:val="00A55095"/>
    <w:rsid w:val="00A55B31"/>
    <w:rsid w:val="00A84B4C"/>
    <w:rsid w:val="00A84EFD"/>
    <w:rsid w:val="00AB2E22"/>
    <w:rsid w:val="00AC2F6D"/>
    <w:rsid w:val="00AD3BD1"/>
    <w:rsid w:val="00AD5414"/>
    <w:rsid w:val="00AD5B23"/>
    <w:rsid w:val="00AD79FA"/>
    <w:rsid w:val="00AD7A2A"/>
    <w:rsid w:val="00AE1CA5"/>
    <w:rsid w:val="00AE39D6"/>
    <w:rsid w:val="00AF56EE"/>
    <w:rsid w:val="00B0344D"/>
    <w:rsid w:val="00B15E51"/>
    <w:rsid w:val="00B2146E"/>
    <w:rsid w:val="00B31282"/>
    <w:rsid w:val="00B46762"/>
    <w:rsid w:val="00B5684A"/>
    <w:rsid w:val="00B92781"/>
    <w:rsid w:val="00BA5CF7"/>
    <w:rsid w:val="00BA7F7E"/>
    <w:rsid w:val="00BD2338"/>
    <w:rsid w:val="00BD23A8"/>
    <w:rsid w:val="00C0556F"/>
    <w:rsid w:val="00C11423"/>
    <w:rsid w:val="00C3089F"/>
    <w:rsid w:val="00C32BD8"/>
    <w:rsid w:val="00C366AC"/>
    <w:rsid w:val="00C44B30"/>
    <w:rsid w:val="00C47136"/>
    <w:rsid w:val="00C508E9"/>
    <w:rsid w:val="00C54740"/>
    <w:rsid w:val="00C70B89"/>
    <w:rsid w:val="00C82A30"/>
    <w:rsid w:val="00C974E2"/>
    <w:rsid w:val="00CA23F5"/>
    <w:rsid w:val="00CB6E6B"/>
    <w:rsid w:val="00CC05FE"/>
    <w:rsid w:val="00CD1ED8"/>
    <w:rsid w:val="00CF2F1F"/>
    <w:rsid w:val="00D10E18"/>
    <w:rsid w:val="00D12A65"/>
    <w:rsid w:val="00D13612"/>
    <w:rsid w:val="00D13B76"/>
    <w:rsid w:val="00D163B5"/>
    <w:rsid w:val="00D26731"/>
    <w:rsid w:val="00D30657"/>
    <w:rsid w:val="00D54F65"/>
    <w:rsid w:val="00D73EFF"/>
    <w:rsid w:val="00D9044D"/>
    <w:rsid w:val="00D9124F"/>
    <w:rsid w:val="00D953F3"/>
    <w:rsid w:val="00DA0434"/>
    <w:rsid w:val="00DA4449"/>
    <w:rsid w:val="00DB07D5"/>
    <w:rsid w:val="00DD4CB6"/>
    <w:rsid w:val="00DD7FCE"/>
    <w:rsid w:val="00E00A7D"/>
    <w:rsid w:val="00E00F76"/>
    <w:rsid w:val="00E05BE9"/>
    <w:rsid w:val="00E06751"/>
    <w:rsid w:val="00E15A74"/>
    <w:rsid w:val="00E1603D"/>
    <w:rsid w:val="00E246D5"/>
    <w:rsid w:val="00E25062"/>
    <w:rsid w:val="00E343B6"/>
    <w:rsid w:val="00E34DCF"/>
    <w:rsid w:val="00E379EE"/>
    <w:rsid w:val="00E64636"/>
    <w:rsid w:val="00E76569"/>
    <w:rsid w:val="00E842BB"/>
    <w:rsid w:val="00E85E38"/>
    <w:rsid w:val="00E86249"/>
    <w:rsid w:val="00EA6313"/>
    <w:rsid w:val="00ED3B95"/>
    <w:rsid w:val="00EF3C3E"/>
    <w:rsid w:val="00F04568"/>
    <w:rsid w:val="00F04942"/>
    <w:rsid w:val="00F24789"/>
    <w:rsid w:val="00F31A81"/>
    <w:rsid w:val="00F5679E"/>
    <w:rsid w:val="00F57636"/>
    <w:rsid w:val="00F64FBD"/>
    <w:rsid w:val="00F7637A"/>
    <w:rsid w:val="00F8640C"/>
    <w:rsid w:val="00FD23C9"/>
    <w:rsid w:val="00FE4490"/>
    <w:rsid w:val="00FE5424"/>
    <w:rsid w:val="00FF574C"/>
    <w:rsid w:val="00FF6D1F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58650C"/>
  <w15:chartTrackingRefBased/>
  <w15:docId w15:val="{95CB5C41-4E8B-4282-AD56-AAA85C0E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jc w:val="left"/>
      <w:outlineLvl w:val="1"/>
    </w:pPr>
    <w:rPr>
      <w:bCs/>
      <w:i/>
      <w:sz w:val="16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left"/>
      <w:outlineLvl w:val="2"/>
    </w:pPr>
    <w:rPr>
      <w:b/>
      <w:i/>
      <w:sz w:val="1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3266B4"/>
    <w:rPr>
      <w:rFonts w:ascii="Verdana" w:hAnsi="Verdana"/>
      <w:color w:val="000000"/>
      <w:sz w:val="18"/>
    </w:rPr>
  </w:style>
  <w:style w:type="paragraph" w:styleId="BalloonText">
    <w:name w:val="Balloon Text"/>
    <w:basedOn w:val="Normal"/>
    <w:link w:val="BalloonTextChar"/>
    <w:rsid w:val="00326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266B4"/>
    <w:rPr>
      <w:rFonts w:ascii="Tahoma" w:hAnsi="Tahoma" w:cs="Tahoma"/>
      <w:color w:val="000000"/>
      <w:sz w:val="16"/>
      <w:szCs w:val="16"/>
    </w:rPr>
  </w:style>
  <w:style w:type="character" w:customStyle="1" w:styleId="FooterChar">
    <w:name w:val="Footer Char"/>
    <w:link w:val="Footer"/>
    <w:uiPriority w:val="99"/>
    <w:rsid w:val="003266B4"/>
    <w:rPr>
      <w:rFonts w:ascii="Verdana" w:hAnsi="Verdana"/>
      <w:color w:val="000000"/>
      <w:sz w:val="18"/>
    </w:rPr>
  </w:style>
  <w:style w:type="character" w:styleId="PlaceholderText">
    <w:name w:val="Placeholder Text"/>
    <w:basedOn w:val="DefaultParagraphFont"/>
    <w:uiPriority w:val="99"/>
    <w:semiHidden/>
    <w:rsid w:val="00445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.evnspc.vn" TargetMode="External"/><Relationship Id="rId2" Type="http://schemas.openxmlformats.org/officeDocument/2006/relationships/hyperlink" Target="mailto:it@evnspc.vn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ocl\OneDrive\Desktop\ISO\Template_BM_QT_22_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81F59-F29C-428C-A45B-464C38AA274F}"/>
      </w:docPartPr>
      <w:docPartBody>
        <w:p w:rsidR="00482FFB" w:rsidRDefault="000F5C06">
          <w:r w:rsidRPr="00BE69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1908FB85B847018ECFF5C4671FF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EF1BA-620B-42FA-A5CA-82FFD601810D}"/>
      </w:docPartPr>
      <w:docPartBody>
        <w:p w:rsidR="00000000" w:rsidRDefault="00F36769" w:rsidP="00F36769">
          <w:pPr>
            <w:pStyle w:val="AA1908FB85B847018ECFF5C4671FF6C0"/>
          </w:pPr>
          <w:r w:rsidRPr="00BE69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24003BC36541839ECE7530AE73B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8917-319F-41D5-8A0C-F5A04AA927F7}"/>
      </w:docPartPr>
      <w:docPartBody>
        <w:p w:rsidR="00000000" w:rsidRDefault="00F36769" w:rsidP="00F36769">
          <w:pPr>
            <w:pStyle w:val="8124003BC36541839ECE7530AE73B6A9"/>
          </w:pPr>
          <w:r w:rsidRPr="00BE69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06"/>
    <w:rsid w:val="000F5C06"/>
    <w:rsid w:val="00256A5A"/>
    <w:rsid w:val="00482FFB"/>
    <w:rsid w:val="00515AB1"/>
    <w:rsid w:val="006418D0"/>
    <w:rsid w:val="00BD1CDA"/>
    <w:rsid w:val="00D5644F"/>
    <w:rsid w:val="00F36769"/>
    <w:rsid w:val="00F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769"/>
    <w:rPr>
      <w:color w:val="808080"/>
    </w:rPr>
  </w:style>
  <w:style w:type="paragraph" w:customStyle="1" w:styleId="7B3DE0A016FA4F15981A2362E60C4831">
    <w:name w:val="7B3DE0A016FA4F15981A2362E60C4831"/>
    <w:rsid w:val="006418D0"/>
  </w:style>
  <w:style w:type="paragraph" w:customStyle="1" w:styleId="EC2C729E3E7441AF8B7871CAB9A19881">
    <w:name w:val="EC2C729E3E7441AF8B7871CAB9A19881"/>
    <w:rsid w:val="006418D0"/>
  </w:style>
  <w:style w:type="paragraph" w:customStyle="1" w:styleId="4A3C8463014D4931B7CC35B63CD4EB3A">
    <w:name w:val="4A3C8463014D4931B7CC35B63CD4EB3A"/>
    <w:rsid w:val="006418D0"/>
  </w:style>
  <w:style w:type="paragraph" w:customStyle="1" w:styleId="E8A3BA8889DD4B089AFFA726591241A8">
    <w:name w:val="E8A3BA8889DD4B089AFFA726591241A8"/>
    <w:rsid w:val="00F36769"/>
  </w:style>
  <w:style w:type="paragraph" w:customStyle="1" w:styleId="BF10E091086C48FD9E4E47A54CD250DF">
    <w:name w:val="BF10E091086C48FD9E4E47A54CD250DF"/>
    <w:rsid w:val="00F36769"/>
  </w:style>
  <w:style w:type="paragraph" w:customStyle="1" w:styleId="AA1908FB85B847018ECFF5C4671FF6C0">
    <w:name w:val="AA1908FB85B847018ECFF5C4671FF6C0"/>
    <w:rsid w:val="00F36769"/>
  </w:style>
  <w:style w:type="paragraph" w:customStyle="1" w:styleId="8124003BC36541839ECE7530AE73B6A9">
    <w:name w:val="8124003BC36541839ECE7530AE73B6A9"/>
    <w:rsid w:val="00F36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47F5E628CF147BA29A6206FCDAEA3" ma:contentTypeVersion="0" ma:contentTypeDescription="Create a new document." ma:contentTypeScope="" ma:versionID="f7b0cdbf3a91928ea58e671dabc2b58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A426B-13C9-410A-8656-EF827255BCE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D966167-E99F-49EE-9A79-366290EF30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D3EF7-BEAF-4088-BF5E-ABD4BE2E7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74290DA-32A5-473E-920E-AADDCC0D69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BD5E01B-462B-4437-BA70-B26DF1AD2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Template_BM_QT_22_12</Template>
  <TotalTime>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Phieu Thuc hien dich vu Khach hang</vt:lpstr>
    </vt:vector>
  </TitlesOfParts>
  <Company>MMMM</Company>
  <LinksUpToDate>false</LinksUpToDate>
  <CharactersWithSpaces>429</CharactersWithSpaces>
  <SharedDoc>false</SharedDoc>
  <HLinks>
    <vt:vector size="12" baseType="variant">
      <vt:variant>
        <vt:i4>5439519</vt:i4>
      </vt:variant>
      <vt:variant>
        <vt:i4>3</vt:i4>
      </vt:variant>
      <vt:variant>
        <vt:i4>0</vt:i4>
      </vt:variant>
      <vt:variant>
        <vt:i4>5</vt:i4>
      </vt:variant>
      <vt:variant>
        <vt:lpwstr>http://www.it.evnspc.vn/</vt:lpwstr>
      </vt:variant>
      <vt:variant>
        <vt:lpwstr/>
      </vt:variant>
      <vt:variant>
        <vt:i4>5963883</vt:i4>
      </vt:variant>
      <vt:variant>
        <vt:i4>0</vt:i4>
      </vt:variant>
      <vt:variant>
        <vt:i4>0</vt:i4>
      </vt:variant>
      <vt:variant>
        <vt:i4>5</vt:i4>
      </vt:variant>
      <vt:variant>
        <vt:lpwstr>mailto:it@evnspc.vn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Thuc hien dich vu Khach hang</dc:title>
  <dc:subject/>
  <dc:creator>Được Lê</dc:creator>
  <cp:keywords/>
  <cp:lastModifiedBy>Được Lê</cp:lastModifiedBy>
  <cp:revision>6</cp:revision>
  <cp:lastPrinted>2018-09-04T03:04:00Z</cp:lastPrinted>
  <dcterms:created xsi:type="dcterms:W3CDTF">2018-09-04T08:43:00Z</dcterms:created>
  <dcterms:modified xsi:type="dcterms:W3CDTF">2018-09-08T02:05:00Z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KimNTH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